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7E0" w14:textId="53C18DF1" w:rsidR="00C96E55" w:rsidRPr="00C96E55" w:rsidRDefault="004741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DELIVERY SLIP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10A52640" w:rsidR="00A56DD5" w:rsidRPr="00C96E55" w:rsidRDefault="009C2BB1" w:rsidP="00C96E55">
            <w:pPr>
              <w:rPr>
                <w:b/>
                <w:bCs/>
              </w:rPr>
            </w:pPr>
            <w:r>
              <w:t>Gayathri</w:t>
            </w:r>
            <w:r w:rsidR="00A56DD5">
              <w:t xml:space="preserve"> Tex</w:t>
            </w:r>
            <w:r w:rsidR="00A56DD5">
              <w:rPr>
                <w:b/>
                <w:bCs/>
              </w:rPr>
              <w:t>,</w:t>
            </w:r>
          </w:p>
          <w:p w14:paraId="6F42BCBB" w14:textId="6E4F3AAE" w:rsidR="009C2BB1" w:rsidRDefault="009C2BB1" w:rsidP="00C96E55">
            <w:r>
              <w:t>153-1/6, Chinniyampalayam,</w:t>
            </w:r>
          </w:p>
          <w:p w14:paraId="24CB2965" w14:textId="2A45C912" w:rsidR="009C2BB1" w:rsidRDefault="009C2BB1" w:rsidP="00C96E55">
            <w:proofErr w:type="spellStart"/>
            <w:r>
              <w:t>Modakkurichi</w:t>
            </w:r>
            <w:proofErr w:type="spellEnd"/>
            <w:r>
              <w:t xml:space="preserve"> (Via), Erode – 638104.</w:t>
            </w:r>
          </w:p>
          <w:p w14:paraId="5460672E" w14:textId="7368C164" w:rsidR="00A56DD5" w:rsidRDefault="00A56DD5" w:rsidP="00C96E55">
            <w:r>
              <w:t>Phone number: 9</w:t>
            </w:r>
            <w:r w:rsidR="009C2BB1">
              <w:t>442237538</w:t>
            </w:r>
            <w:r>
              <w:t>, 9</w:t>
            </w:r>
            <w:r w:rsidR="009C2BB1">
              <w:t>486212187</w:t>
            </w:r>
          </w:p>
          <w:p w14:paraId="17380476" w14:textId="0B4B438F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</w:t>
            </w:r>
            <w:r w:rsidR="009C2BB1">
              <w:rPr>
                <w:rFonts w:ascii="Segoe UI" w:hAnsi="Segoe UI" w:cs="Segoe UI"/>
                <w:sz w:val="21"/>
                <w:szCs w:val="21"/>
              </w:rPr>
              <w:t>DSNPS7779Q1ZA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>{{ name</w:t>
            </w:r>
            <w:proofErr w:type="gramEnd"/>
            <w:r>
              <w:t xml:space="preserve"> }},</w:t>
            </w:r>
          </w:p>
          <w:p w14:paraId="5D9007C7" w14:textId="55502676" w:rsidR="00A56DD5" w:rsidRDefault="00A56DD5" w:rsidP="00C96E55">
            <w:proofErr w:type="gramStart"/>
            <w:r>
              <w:t>{{ address</w:t>
            </w:r>
            <w:proofErr w:type="gramEnd"/>
            <w:r>
              <w:t xml:space="preserve"> }}.</w:t>
            </w:r>
          </w:p>
          <w:p w14:paraId="79873F39" w14:textId="62D94E64" w:rsidR="00A56DD5" w:rsidRDefault="00A56DD5" w:rsidP="00C96E55">
            <w:r>
              <w:t xml:space="preserve">Phone number: </w:t>
            </w:r>
            <w:proofErr w:type="gramStart"/>
            <w:r>
              <w:t>{{ phone</w:t>
            </w:r>
            <w:proofErr w:type="gramEnd"/>
            <w:r>
              <w:t xml:space="preserve"> }}</w:t>
            </w:r>
          </w:p>
          <w:p w14:paraId="5B0FE075" w14:textId="1131856E" w:rsidR="00A56DD5" w:rsidRPr="00C96E55" w:rsidRDefault="00A56DD5" w:rsidP="00C96E55">
            <w:r>
              <w:t xml:space="preserve">GSTIN no.: </w:t>
            </w:r>
            <w:proofErr w:type="gramStart"/>
            <w:r>
              <w:t xml:space="preserve">{{ </w:t>
            </w:r>
            <w:proofErr w:type="spellStart"/>
            <w:r>
              <w:t>gst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2989" w:type="dxa"/>
          </w:tcPr>
          <w:p w14:paraId="0F2EC100" w14:textId="79A90C1D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Delivery </w:t>
            </w:r>
            <w:r w:rsidR="00A56DD5" w:rsidRPr="00CB69E6">
              <w:rPr>
                <w:b/>
                <w:bCs/>
              </w:rPr>
              <w:t>Number:</w:t>
            </w:r>
          </w:p>
          <w:p w14:paraId="72E0E368" w14:textId="51D5C02D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{{ </w:t>
            </w:r>
            <w:proofErr w:type="spellStart"/>
            <w:r w:rsidR="00474192">
              <w:t>delivery</w:t>
            </w:r>
            <w:r>
              <w:t>no</w:t>
            </w:r>
            <w:proofErr w:type="spellEnd"/>
            <w:proofErr w:type="gramEnd"/>
            <w:r>
              <w:t xml:space="preserve"> }}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5E4072BA" w:rsidR="00A56DD5" w:rsidRPr="00CB69E6" w:rsidRDefault="00474192" w:rsidP="00CB69E6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Date: </w:t>
            </w:r>
          </w:p>
          <w:p w14:paraId="095163EF" w14:textId="29CBE31D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{{ </w:t>
            </w:r>
            <w:proofErr w:type="spellStart"/>
            <w:r w:rsidR="00474192">
              <w:t>delivery</w:t>
            </w:r>
            <w:r>
              <w:t>date</w:t>
            </w:r>
            <w:proofErr w:type="spellEnd"/>
            <w:proofErr w:type="gramEnd"/>
            <w:r>
              <w:t xml:space="preserve"> }}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23C242B6" w:rsidR="00A56DD5" w:rsidRPr="00CB69E6" w:rsidRDefault="00474192" w:rsidP="00A56DD5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Delivery</w:t>
            </w:r>
            <w:r w:rsidR="00A56DD5" w:rsidRPr="00CB69E6">
              <w:rPr>
                <w:b/>
                <w:bCs/>
              </w:rPr>
              <w:t xml:space="preserve"> </w:t>
            </w:r>
            <w:r w:rsidR="00A56DD5">
              <w:rPr>
                <w:b/>
                <w:bCs/>
              </w:rPr>
              <w:t>Time</w:t>
            </w:r>
            <w:r w:rsidR="00A56DD5" w:rsidRPr="00CB69E6">
              <w:rPr>
                <w:b/>
                <w:bCs/>
              </w:rPr>
              <w:t xml:space="preserve">: </w:t>
            </w:r>
          </w:p>
          <w:p w14:paraId="57920173" w14:textId="2B896C9B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t xml:space="preserve">{{ </w:t>
            </w:r>
            <w:proofErr w:type="spellStart"/>
            <w:r w:rsidR="00474192">
              <w:t>delivery</w:t>
            </w:r>
            <w:r>
              <w:t>time</w:t>
            </w:r>
            <w:proofErr w:type="spellEnd"/>
            <w:proofErr w:type="gramEnd"/>
            <w:r>
              <w:t xml:space="preserve"> }}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8504"/>
        <w:gridCol w:w="1576"/>
      </w:tblGrid>
      <w:tr w:rsidR="00474192" w:rsidRPr="00C96E55" w14:paraId="21C6596D" w14:textId="77777777" w:rsidTr="00474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850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474192" w:rsidRPr="00C96E55" w:rsidRDefault="004741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474192" w:rsidRPr="00D243D2" w14:paraId="2535C524" w14:textId="77777777" w:rsidTr="00474192">
        <w:trPr>
          <w:trHeight w:val="632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474192" w:rsidRPr="00D243D2" w:rsidRDefault="00474192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474192" w:rsidRPr="00D243D2" w:rsidRDefault="00474192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</w:tr>
      <w:tr w:rsidR="00474192" w:rsidRPr="00D243D2" w14:paraId="42AAD9F6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2C345BFE" w:rsidR="00474192" w:rsidRPr="00D243D2" w:rsidRDefault="00474192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for item in </w:t>
            </w:r>
            <w:proofErr w:type="spellStart"/>
            <w:r>
              <w:rPr>
                <w:rFonts w:eastAsia="Adobe Gothic Std B" w:cs="Arial"/>
              </w:rPr>
              <w:t>delivery</w:t>
            </w:r>
            <w:r w:rsidRPr="00D243D2">
              <w:rPr>
                <w:rFonts w:eastAsia="Adobe Gothic Std B" w:cs="Arial"/>
              </w:rPr>
              <w:t>_list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77777777" w:rsidR="00474192" w:rsidRPr="00D243D2" w:rsidRDefault="00474192">
            <w:pPr>
              <w:rPr>
                <w:rFonts w:eastAsia="Adobe Gothic Std B" w:cs="Arial"/>
              </w:rPr>
            </w:pPr>
          </w:p>
        </w:tc>
      </w:tr>
      <w:tr w:rsidR="00474192" w:rsidRPr="00D243D2" w14:paraId="33214810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474192" w:rsidRPr="00D243D2" w:rsidRDefault="00474192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>
              <w:rPr>
                <w:rFonts w:eastAsia="Adobe Gothic Std B" w:cs="Arial"/>
              </w:rPr>
              <w:t>0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474192" w:rsidRPr="00D243D2" w:rsidRDefault="00474192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</w:t>
            </w:r>
            <w:proofErr w:type="gramStart"/>
            <w:r w:rsidRPr="00D243D2">
              <w:rPr>
                <w:rFonts w:eastAsia="Adobe Gothic Std B" w:cs="Arial"/>
              </w:rPr>
              <w:t>item[</w:t>
            </w:r>
            <w:proofErr w:type="gramEnd"/>
            <w:r>
              <w:rPr>
                <w:rFonts w:eastAsia="Adobe Gothic Std B" w:cs="Arial"/>
              </w:rPr>
              <w:t>1</w:t>
            </w:r>
            <w:r w:rsidRPr="00D243D2">
              <w:rPr>
                <w:rFonts w:eastAsia="Adobe Gothic Std B" w:cs="Arial"/>
              </w:rPr>
              <w:t>]}}</w:t>
            </w:r>
          </w:p>
        </w:tc>
      </w:tr>
      <w:tr w:rsidR="00474192" w:rsidRPr="00D243D2" w14:paraId="2CB7E165" w14:textId="77777777" w:rsidTr="00474192">
        <w:trPr>
          <w:trHeight w:val="288"/>
          <w:jc w:val="center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09BDB997" w:rsidR="00474192" w:rsidRPr="00D243D2" w:rsidRDefault="00474192">
            <w:pPr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{{%tr </w:t>
            </w:r>
            <w:proofErr w:type="spellStart"/>
            <w:r w:rsidRPr="00D243D2">
              <w:rPr>
                <w:rFonts w:eastAsia="Adobe Gothic Std B" w:cs="Arial"/>
              </w:rPr>
              <w:t>endfor</w:t>
            </w:r>
            <w:proofErr w:type="spellEnd"/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77777777" w:rsidR="00474192" w:rsidRPr="00D243D2" w:rsidRDefault="00474192">
            <w:pPr>
              <w:rPr>
                <w:rFonts w:eastAsia="Adobe Gothic Std B" w:cs="Arial"/>
              </w:rPr>
            </w:pP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45C475D3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43CCF642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7E00B6D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793FE7BF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620F0388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34DCAD35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05055DB1" w14:textId="77777777" w:rsidR="00474192" w:rsidRDefault="00474192" w:rsidP="001A4A7E">
      <w:pPr>
        <w:pStyle w:val="Thankyou"/>
        <w:jc w:val="left"/>
        <w:rPr>
          <w:rFonts w:cs="Arial"/>
        </w:rPr>
      </w:pPr>
    </w:p>
    <w:p w14:paraId="14A85F01" w14:textId="020F07E7" w:rsidR="00474192" w:rsidRDefault="00474192" w:rsidP="00474192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 xml:space="preserve">For </w:t>
      </w:r>
      <w:r w:rsidR="009C2BB1">
        <w:rPr>
          <w:rFonts w:cs="Arial"/>
        </w:rPr>
        <w:t>Gayathri</w:t>
      </w:r>
      <w:r w:rsidRPr="00474192">
        <w:rPr>
          <w:rFonts w:cs="Arial"/>
        </w:rPr>
        <w:t xml:space="preserve"> Tex,</w:t>
      </w:r>
    </w:p>
    <w:p w14:paraId="5C2C5D5C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6A0C9CAA" w14:textId="77777777" w:rsidR="00474192" w:rsidRDefault="00474192" w:rsidP="00474192">
      <w:pPr>
        <w:pStyle w:val="Thankyou"/>
        <w:jc w:val="right"/>
        <w:rPr>
          <w:rFonts w:cs="Arial"/>
        </w:rPr>
      </w:pPr>
    </w:p>
    <w:p w14:paraId="53FF72F4" w14:textId="77777777" w:rsidR="00BF0D07" w:rsidRDefault="00BF0D07" w:rsidP="00474192">
      <w:pPr>
        <w:pStyle w:val="Thankyou"/>
        <w:jc w:val="right"/>
        <w:rPr>
          <w:rFonts w:cs="Arial"/>
        </w:rPr>
      </w:pPr>
    </w:p>
    <w:p w14:paraId="245F699C" w14:textId="2EEE8900" w:rsidR="00474192" w:rsidRPr="00474192" w:rsidRDefault="00474192" w:rsidP="00474192">
      <w:pPr>
        <w:pStyle w:val="Thankyou"/>
        <w:jc w:val="right"/>
        <w:rPr>
          <w:rFonts w:cs="Arial"/>
          <w:b w:val="0"/>
          <w:bCs/>
          <w:i w:val="0"/>
          <w:iCs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474192" w:rsidRPr="00474192" w:rsidSect="00574150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7F432" w14:textId="77777777" w:rsidR="00574150" w:rsidRDefault="00574150" w:rsidP="00DA124E">
      <w:r>
        <w:separator/>
      </w:r>
    </w:p>
  </w:endnote>
  <w:endnote w:type="continuationSeparator" w:id="0">
    <w:p w14:paraId="27F2AC63" w14:textId="77777777" w:rsidR="00574150" w:rsidRDefault="00574150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C89AB" w14:textId="77777777" w:rsidR="00574150" w:rsidRDefault="00574150" w:rsidP="00DA124E">
      <w:r>
        <w:separator/>
      </w:r>
    </w:p>
  </w:footnote>
  <w:footnote w:type="continuationSeparator" w:id="0">
    <w:p w14:paraId="1B61AC3F" w14:textId="77777777" w:rsidR="00574150" w:rsidRDefault="00574150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21B8D"/>
    <w:rsid w:val="00474192"/>
    <w:rsid w:val="00502760"/>
    <w:rsid w:val="00541768"/>
    <w:rsid w:val="005417F6"/>
    <w:rsid w:val="00574150"/>
    <w:rsid w:val="005E117D"/>
    <w:rsid w:val="005E4E1E"/>
    <w:rsid w:val="006133F7"/>
    <w:rsid w:val="006350A1"/>
    <w:rsid w:val="00697198"/>
    <w:rsid w:val="006A194F"/>
    <w:rsid w:val="006B4F86"/>
    <w:rsid w:val="006C1D33"/>
    <w:rsid w:val="006D3592"/>
    <w:rsid w:val="006D7EF3"/>
    <w:rsid w:val="00767D7F"/>
    <w:rsid w:val="007A2DFF"/>
    <w:rsid w:val="007A3C1E"/>
    <w:rsid w:val="007B4915"/>
    <w:rsid w:val="00846FB5"/>
    <w:rsid w:val="00865239"/>
    <w:rsid w:val="008C5759"/>
    <w:rsid w:val="008F5BAD"/>
    <w:rsid w:val="00902FDC"/>
    <w:rsid w:val="00961162"/>
    <w:rsid w:val="009C2BB1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BF0D07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GAYATHRI SHANKAR</cp:lastModifiedBy>
  <cp:revision>2</cp:revision>
  <dcterms:created xsi:type="dcterms:W3CDTF">2024-05-05T07:38:00Z</dcterms:created>
  <dcterms:modified xsi:type="dcterms:W3CDTF">2024-05-05T07:38:00Z</dcterms:modified>
  <cp:category/>
  <cp:version/>
</cp:coreProperties>
</file>